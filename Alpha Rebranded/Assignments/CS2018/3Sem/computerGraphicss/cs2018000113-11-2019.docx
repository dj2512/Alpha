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Resume Name"/>
        <w:tag w:val="Resume Name"/>
        <w:id w:val="-924265653"/>
        <w:placeholder>
          <w:docPart w:val="BEA7D412DFC44D35BF9DE6125DB9DA63"/>
        </w:placeholder>
        <w:docPartList>
          <w:docPartGallery w:val="Quick Parts"/>
          <w:docPartCategory w:val=" Resume Name"/>
        </w:docPartList>
      </w:sdtPr>
      <w:sdtEndPr>
        <w:rPr>
          <w:color w:val="2F2B20" w:themeColor="text1"/>
        </w:rPr>
      </w:sdtEndPr>
      <w:sdtContent>
        <w:p w:rsidR="001C69B0" w:rsidRDefault="000F54AB">
          <w:sdt>
            <w:sdtPr>
              <w:id w:val="1404875842"/>
              <w:placeholder>
                <w:docPart w:val="5FB60A23E62B4ED6BA5DC70F194513C1"/>
              </w:placeholder>
              <w:date w:fullDate="2019-02-04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D30F8D">
                <w:t>2/4/2019</w:t>
              </w:r>
            </w:sdtContent>
          </w:sdt>
          <w:r w:rsidR="00424238">
            <w:rPr>
              <w:noProof/>
            </w:rPr>
            <w:t xml:space="preserve"> </w:t>
          </w:r>
        </w:p>
        <w:p w:rsidR="001C69B0" w:rsidRDefault="000F54AB">
          <w:pPr>
            <w:pStyle w:val="PersonalName"/>
          </w:pPr>
          <w:sdt>
            <w:sdtPr>
              <w:alias w:val="Author"/>
              <w:tag w:val=""/>
              <w:id w:val="1823003119"/>
              <w:placeholder>
                <w:docPart w:val="3AF1AD04D3DF4D14ADA5B65B6E58DD8A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D30F8D">
                <w:rPr>
                  <w:lang w:val="en-IN"/>
                </w:rPr>
                <w:t>NAVEEN PRASAD</w:t>
              </w:r>
            </w:sdtContent>
          </w:sdt>
        </w:p>
        <w:sdt>
          <w:sdtPr>
            <w:rPr>
              <w:color w:val="2F2B20" w:themeColor="text1"/>
            </w:rPr>
            <w:alias w:val="Phone"/>
            <w:tag w:val=""/>
            <w:id w:val="1357783703"/>
            <w:placeholder>
              <w:docPart w:val="04309DA424E34623A156B355CE99CAB4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1C69B0" w:rsidRPr="00B73283" w:rsidRDefault="00D30F8D">
              <w:pPr>
                <w:pStyle w:val="Phone"/>
                <w:rPr>
                  <w:color w:val="2F2B20" w:themeColor="text1"/>
                </w:rPr>
              </w:pPr>
              <w:r w:rsidRPr="00B73283">
                <w:rPr>
                  <w:color w:val="2F2B20" w:themeColor="text1"/>
                </w:rPr>
                <w:t>7060629794</w:t>
              </w:r>
            </w:p>
          </w:sdtContent>
        </w:sdt>
        <w:p w:rsidR="001C69B0" w:rsidRPr="00B73283" w:rsidRDefault="001C69B0">
          <w:pPr>
            <w:pStyle w:val="PersonalName"/>
            <w:rPr>
              <w:color w:val="2F2B20" w:themeColor="text1"/>
            </w:rPr>
          </w:pPr>
        </w:p>
        <w:sdt>
          <w:sdtPr>
            <w:rPr>
              <w:color w:val="2F2B20" w:themeColor="text1"/>
            </w:rPr>
            <w:alias w:val="E-mail Address"/>
            <w:tag w:val=""/>
            <w:id w:val="527535243"/>
            <w:placeholder>
              <w:docPart w:val="A3A6ED7588E64E5E93F1B5D56E4665FD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1C69B0" w:rsidRPr="00B73283" w:rsidRDefault="00D30F8D">
              <w:pPr>
                <w:pStyle w:val="SenderAddress"/>
                <w:rPr>
                  <w:color w:val="2F2B20" w:themeColor="text1"/>
                </w:rPr>
              </w:pPr>
              <w:r w:rsidRPr="00B73283">
                <w:rPr>
                  <w:color w:val="2F2B20" w:themeColor="text1"/>
                </w:rPr>
                <w:t>Naveenprasadbijlwan@gmail.com</w:t>
              </w:r>
            </w:p>
          </w:sdtContent>
        </w:sdt>
        <w:sdt>
          <w:sdtPr>
            <w:rPr>
              <w:color w:val="2F2B20" w:themeColor="text1"/>
            </w:rPr>
            <w:alias w:val="Address"/>
            <w:tag w:val=""/>
            <w:id w:val="539556739"/>
            <w:placeholder>
              <w:docPart w:val="71443DA622D74FFFBBDB60BBFE2092A8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1C69B0" w:rsidRPr="00B73283" w:rsidRDefault="00D30F8D">
              <w:pPr>
                <w:pStyle w:val="SenderAddress"/>
                <w:rPr>
                  <w:color w:val="2F2B20" w:themeColor="text1"/>
                </w:rPr>
              </w:pPr>
              <w:proofErr w:type="spellStart"/>
              <w:r w:rsidRPr="00B73283">
                <w:rPr>
                  <w:color w:val="2F2B20" w:themeColor="text1"/>
                </w:rPr>
                <w:t>Vill</w:t>
              </w:r>
              <w:proofErr w:type="spellEnd"/>
              <w:r w:rsidRPr="00B73283">
                <w:rPr>
                  <w:color w:val="2F2B20" w:themeColor="text1"/>
                </w:rPr>
                <w:t xml:space="preserve"> </w:t>
              </w:r>
              <w:proofErr w:type="spellStart"/>
              <w:r w:rsidRPr="00B73283">
                <w:rPr>
                  <w:color w:val="2F2B20" w:themeColor="text1"/>
                </w:rPr>
                <w:t>Gwar</w:t>
              </w:r>
              <w:proofErr w:type="spellEnd"/>
              <w:r w:rsidRPr="00B73283">
                <w:rPr>
                  <w:color w:val="2F2B20" w:themeColor="text1"/>
                </w:rPr>
                <w:t xml:space="preserve"> Post Off </w:t>
              </w:r>
              <w:proofErr w:type="spellStart"/>
              <w:r w:rsidRPr="00B73283">
                <w:rPr>
                  <w:color w:val="2F2B20" w:themeColor="text1"/>
                </w:rPr>
                <w:t>Kothuli</w:t>
              </w:r>
              <w:proofErr w:type="spellEnd"/>
              <w:r w:rsidRPr="00B73283">
                <w:rPr>
                  <w:color w:val="2F2B20" w:themeColor="text1"/>
                </w:rPr>
                <w:t xml:space="preserve"> </w:t>
              </w:r>
              <w:proofErr w:type="spellStart"/>
              <w:r w:rsidRPr="00B73283">
                <w:rPr>
                  <w:color w:val="2F2B20" w:themeColor="text1"/>
                </w:rPr>
                <w:t>Distt</w:t>
              </w:r>
              <w:proofErr w:type="spellEnd"/>
              <w:r w:rsidRPr="00B73283">
                <w:rPr>
                  <w:color w:val="2F2B20" w:themeColor="text1"/>
                </w:rPr>
                <w:t xml:space="preserve"> </w:t>
              </w:r>
              <w:proofErr w:type="spellStart"/>
              <w:r w:rsidRPr="00B73283">
                <w:rPr>
                  <w:color w:val="2F2B20" w:themeColor="text1"/>
                </w:rPr>
                <w:t>Chamoli</w:t>
              </w:r>
              <w:proofErr w:type="spellEnd"/>
            </w:p>
          </w:sdtContent>
        </w:sdt>
        <w:p w:rsidR="001C69B0" w:rsidRPr="00B73283" w:rsidRDefault="000F54AB">
          <w:pPr>
            <w:rPr>
              <w:color w:val="2F2B20" w:themeColor="text1"/>
            </w:rPr>
          </w:pPr>
        </w:p>
      </w:sdtContent>
    </w:sdt>
    <w:p w:rsidR="001C69B0" w:rsidRPr="00B73283" w:rsidRDefault="00424238">
      <w:pPr>
        <w:pStyle w:val="SectionHeading"/>
        <w:rPr>
          <w:color w:val="2F2B20" w:themeColor="text1"/>
        </w:rPr>
      </w:pPr>
      <w:r w:rsidRPr="00B73283">
        <w:rPr>
          <w:color w:val="2F2B20" w:themeColor="text1"/>
        </w:rPr>
        <w:t>Objectives</w:t>
      </w:r>
    </w:p>
    <w:p w:rsidR="001C69B0" w:rsidRPr="00B73283" w:rsidRDefault="00D30F8D" w:rsidP="00D30F8D">
      <w:pPr>
        <w:rPr>
          <w:color w:val="2F2B20" w:themeColor="text1"/>
        </w:rPr>
      </w:pPr>
      <w:proofErr w:type="gramStart"/>
      <w:r w:rsidRPr="00B73283">
        <w:rPr>
          <w:color w:val="2F2B20" w:themeColor="text1"/>
        </w:rPr>
        <w:t>To  secure</w:t>
      </w:r>
      <w:proofErr w:type="gramEnd"/>
      <w:r w:rsidRPr="00B73283">
        <w:rPr>
          <w:color w:val="2F2B20" w:themeColor="text1"/>
        </w:rPr>
        <w:t xml:space="preserve"> a challenging position in an organization, where I can effectively contribute my skills with committed &amp; dedicated people, which will help me to explore myself fully and realize my potential.</w:t>
      </w:r>
    </w:p>
    <w:p w:rsidR="001C69B0" w:rsidRPr="00B73283" w:rsidRDefault="00424238">
      <w:pPr>
        <w:pStyle w:val="SectionHeading"/>
        <w:rPr>
          <w:color w:val="2F2B20" w:themeColor="text1"/>
        </w:rPr>
      </w:pPr>
      <w:r w:rsidRPr="00B73283">
        <w:rPr>
          <w:color w:val="2F2B20" w:themeColor="text1"/>
        </w:rPr>
        <w:t>Education</w:t>
      </w:r>
    </w:p>
    <w:p w:rsidR="00D30F8D" w:rsidRPr="00B73283" w:rsidRDefault="00D30F8D" w:rsidP="00D30F8D">
      <w:pPr>
        <w:pStyle w:val="ListParagraph"/>
        <w:numPr>
          <w:ilvl w:val="0"/>
          <w:numId w:val="6"/>
        </w:numPr>
        <w:rPr>
          <w:color w:val="2F2B20" w:themeColor="text1"/>
        </w:rPr>
      </w:pPr>
      <w:r w:rsidRPr="00B73283">
        <w:rPr>
          <w:color w:val="2F2B20" w:themeColor="text1"/>
        </w:rPr>
        <w:t>10</w:t>
      </w:r>
      <w:r w:rsidRPr="00B73283">
        <w:rPr>
          <w:color w:val="2F2B20" w:themeColor="text1"/>
          <w:vertAlign w:val="superscript"/>
        </w:rPr>
        <w:t>th</w:t>
      </w:r>
      <w:r w:rsidRPr="00B73283">
        <w:rPr>
          <w:color w:val="2F2B20" w:themeColor="text1"/>
        </w:rPr>
        <w:t xml:space="preserve"> from </w:t>
      </w:r>
      <w:proofErr w:type="spellStart"/>
      <w:r w:rsidRPr="00B73283">
        <w:rPr>
          <w:color w:val="2F2B20" w:themeColor="text1"/>
        </w:rPr>
        <w:t>Govt</w:t>
      </w:r>
      <w:proofErr w:type="spellEnd"/>
      <w:r w:rsidRPr="00B73283">
        <w:rPr>
          <w:color w:val="2F2B20" w:themeColor="text1"/>
        </w:rPr>
        <w:t xml:space="preserve"> Inter Collage </w:t>
      </w:r>
      <w:proofErr w:type="spellStart"/>
      <w:r w:rsidRPr="00B73283">
        <w:rPr>
          <w:color w:val="2F2B20" w:themeColor="text1"/>
        </w:rPr>
        <w:t>Kothuli</w:t>
      </w:r>
      <w:proofErr w:type="spellEnd"/>
      <w:r w:rsidRPr="00B73283">
        <w:rPr>
          <w:color w:val="2F2B20" w:themeColor="text1"/>
        </w:rPr>
        <w:t xml:space="preserve"> in 2012 with 69.06% </w:t>
      </w:r>
      <w:r w:rsidR="00084479" w:rsidRPr="00B73283">
        <w:rPr>
          <w:color w:val="2F2B20" w:themeColor="text1"/>
        </w:rPr>
        <w:t>Accredited</w:t>
      </w:r>
      <w:r w:rsidRPr="00B73283">
        <w:rPr>
          <w:color w:val="2F2B20" w:themeColor="text1"/>
        </w:rPr>
        <w:t xml:space="preserve"> by UK Board.</w:t>
      </w:r>
    </w:p>
    <w:p w:rsidR="00D30F8D" w:rsidRPr="00B73283" w:rsidRDefault="00D30F8D" w:rsidP="00D30F8D">
      <w:pPr>
        <w:pStyle w:val="ListParagraph"/>
        <w:numPr>
          <w:ilvl w:val="0"/>
          <w:numId w:val="6"/>
        </w:numPr>
        <w:rPr>
          <w:color w:val="2F2B20" w:themeColor="text1"/>
        </w:rPr>
      </w:pPr>
      <w:r w:rsidRPr="00B73283">
        <w:rPr>
          <w:color w:val="2F2B20" w:themeColor="text1"/>
        </w:rPr>
        <w:t>12</w:t>
      </w:r>
      <w:r w:rsidRPr="00B73283">
        <w:rPr>
          <w:color w:val="2F2B20" w:themeColor="text1"/>
          <w:vertAlign w:val="superscript"/>
        </w:rPr>
        <w:t>th</w:t>
      </w:r>
      <w:r w:rsidRPr="00B73283">
        <w:rPr>
          <w:color w:val="2F2B20" w:themeColor="text1"/>
        </w:rPr>
        <w:t xml:space="preserve"> from </w:t>
      </w:r>
      <w:proofErr w:type="spellStart"/>
      <w:r w:rsidRPr="00B73283">
        <w:rPr>
          <w:color w:val="2F2B20" w:themeColor="text1"/>
        </w:rPr>
        <w:t>Govt</w:t>
      </w:r>
      <w:proofErr w:type="spellEnd"/>
      <w:r w:rsidRPr="00B73283">
        <w:rPr>
          <w:color w:val="2F2B20" w:themeColor="text1"/>
        </w:rPr>
        <w:t xml:space="preserve"> Inter Collage </w:t>
      </w:r>
      <w:proofErr w:type="spellStart"/>
      <w:r w:rsidRPr="00B73283">
        <w:rPr>
          <w:color w:val="2F2B20" w:themeColor="text1"/>
        </w:rPr>
        <w:t>Kothuli</w:t>
      </w:r>
      <w:proofErr w:type="spellEnd"/>
      <w:r w:rsidRPr="00B73283">
        <w:rPr>
          <w:color w:val="2F2B20" w:themeColor="text1"/>
        </w:rPr>
        <w:t xml:space="preserve"> in 2014 with 61.02% </w:t>
      </w:r>
      <w:r w:rsidR="00084479" w:rsidRPr="00B73283">
        <w:rPr>
          <w:color w:val="2F2B20" w:themeColor="text1"/>
        </w:rPr>
        <w:t>Accredited by</w:t>
      </w:r>
      <w:r w:rsidRPr="00B73283">
        <w:rPr>
          <w:color w:val="2F2B20" w:themeColor="text1"/>
        </w:rPr>
        <w:t xml:space="preserve"> UK Board.</w:t>
      </w:r>
    </w:p>
    <w:p w:rsidR="00D30F8D" w:rsidRPr="00B73283" w:rsidRDefault="00D30F8D" w:rsidP="00D30F8D">
      <w:pPr>
        <w:pStyle w:val="ListParagraph"/>
        <w:numPr>
          <w:ilvl w:val="0"/>
          <w:numId w:val="6"/>
        </w:numPr>
        <w:rPr>
          <w:color w:val="2F2B20" w:themeColor="text1"/>
        </w:rPr>
      </w:pPr>
      <w:r w:rsidRPr="00B73283">
        <w:rPr>
          <w:color w:val="2F2B20" w:themeColor="text1"/>
        </w:rPr>
        <w:t xml:space="preserve">Diploma in Computer Science &amp; Engineering from BFIT Technical Campus in 2016 with 68% affiliated </w:t>
      </w:r>
      <w:r w:rsidR="00084479" w:rsidRPr="00B73283">
        <w:rPr>
          <w:color w:val="2F2B20" w:themeColor="text1"/>
        </w:rPr>
        <w:t>to</w:t>
      </w:r>
      <w:r w:rsidRPr="00B73283">
        <w:rPr>
          <w:color w:val="2F2B20" w:themeColor="text1"/>
        </w:rPr>
        <w:t xml:space="preserve"> </w:t>
      </w:r>
      <w:proofErr w:type="spellStart"/>
      <w:r w:rsidRPr="00B73283">
        <w:rPr>
          <w:color w:val="2F2B20" w:themeColor="text1"/>
        </w:rPr>
        <w:t>Uttarakhand</w:t>
      </w:r>
      <w:proofErr w:type="spellEnd"/>
      <w:r w:rsidRPr="00B73283">
        <w:rPr>
          <w:color w:val="2F2B20" w:themeColor="text1"/>
        </w:rPr>
        <w:t xml:space="preserve"> Board </w:t>
      </w:r>
      <w:proofErr w:type="gramStart"/>
      <w:r w:rsidRPr="00B73283">
        <w:rPr>
          <w:color w:val="2F2B20" w:themeColor="text1"/>
        </w:rPr>
        <w:t>Of</w:t>
      </w:r>
      <w:proofErr w:type="gramEnd"/>
      <w:r w:rsidRPr="00B73283">
        <w:rPr>
          <w:color w:val="2F2B20" w:themeColor="text1"/>
        </w:rPr>
        <w:t xml:space="preserve"> Technical Education. </w:t>
      </w:r>
    </w:p>
    <w:p w:rsidR="00084479" w:rsidRPr="00B73283" w:rsidRDefault="00084479" w:rsidP="00D30F8D">
      <w:pPr>
        <w:pStyle w:val="ListParagraph"/>
        <w:numPr>
          <w:ilvl w:val="0"/>
          <w:numId w:val="6"/>
        </w:numPr>
        <w:rPr>
          <w:color w:val="2F2B20" w:themeColor="text1"/>
        </w:rPr>
      </w:pPr>
      <w:proofErr w:type="gramStart"/>
      <w:r w:rsidRPr="00B73283">
        <w:rPr>
          <w:color w:val="2F2B20" w:themeColor="text1"/>
        </w:rPr>
        <w:t xml:space="preserve">Pursuing  </w:t>
      </w:r>
      <w:proofErr w:type="spellStart"/>
      <w:r w:rsidRPr="00B73283">
        <w:rPr>
          <w:color w:val="2F2B20" w:themeColor="text1"/>
        </w:rPr>
        <w:t>B</w:t>
      </w:r>
      <w:proofErr w:type="gramEnd"/>
      <w:r w:rsidRPr="00B73283">
        <w:rPr>
          <w:color w:val="2F2B20" w:themeColor="text1"/>
        </w:rPr>
        <w:t>.Tech</w:t>
      </w:r>
      <w:proofErr w:type="spellEnd"/>
      <w:r w:rsidRPr="00B73283">
        <w:rPr>
          <w:color w:val="2F2B20" w:themeColor="text1"/>
        </w:rPr>
        <w:t xml:space="preserve"> form </w:t>
      </w:r>
      <w:proofErr w:type="spellStart"/>
      <w:r w:rsidRPr="00B73283">
        <w:rPr>
          <w:color w:val="2F2B20" w:themeColor="text1"/>
        </w:rPr>
        <w:t>Govt</w:t>
      </w:r>
      <w:proofErr w:type="spellEnd"/>
      <w:r w:rsidRPr="00B73283">
        <w:rPr>
          <w:color w:val="2F2B20" w:themeColor="text1"/>
        </w:rPr>
        <w:t xml:space="preserve"> I T </w:t>
      </w:r>
      <w:proofErr w:type="spellStart"/>
      <w:r w:rsidRPr="00B73283">
        <w:rPr>
          <w:color w:val="2F2B20" w:themeColor="text1"/>
        </w:rPr>
        <w:t>Gopeshwar</w:t>
      </w:r>
      <w:proofErr w:type="spellEnd"/>
      <w:r w:rsidRPr="00B73283">
        <w:rPr>
          <w:color w:val="2F2B20" w:themeColor="text1"/>
        </w:rPr>
        <w:t xml:space="preserve"> with 72% aggregate, affiliated to </w:t>
      </w:r>
      <w:proofErr w:type="spellStart"/>
      <w:r w:rsidRPr="00B73283">
        <w:rPr>
          <w:color w:val="2F2B20" w:themeColor="text1"/>
        </w:rPr>
        <w:t>Uttarakhand</w:t>
      </w:r>
      <w:proofErr w:type="spellEnd"/>
      <w:r w:rsidRPr="00B73283">
        <w:rPr>
          <w:color w:val="2F2B20" w:themeColor="text1"/>
        </w:rPr>
        <w:t xml:space="preserve"> Technical University.</w:t>
      </w:r>
    </w:p>
    <w:p w:rsidR="00084479" w:rsidRPr="00B73283" w:rsidRDefault="00084479">
      <w:pPr>
        <w:pStyle w:val="SectionHeading"/>
        <w:rPr>
          <w:color w:val="2F2B20" w:themeColor="text1"/>
        </w:rPr>
      </w:pPr>
      <w:r w:rsidRPr="00B73283">
        <w:rPr>
          <w:color w:val="2F2B20" w:themeColor="text1"/>
        </w:rPr>
        <w:t>Skills</w:t>
      </w:r>
    </w:p>
    <w:p w:rsidR="00084479" w:rsidRPr="00B73283" w:rsidRDefault="00B01A51" w:rsidP="00084479">
      <w:pPr>
        <w:pStyle w:val="ListParagraph"/>
        <w:numPr>
          <w:ilvl w:val="0"/>
          <w:numId w:val="7"/>
        </w:numPr>
        <w:rPr>
          <w:color w:val="2F2B20" w:themeColor="text1"/>
        </w:rPr>
      </w:pPr>
      <w:r w:rsidRPr="00B73283">
        <w:rPr>
          <w:color w:val="2F2B20" w:themeColor="text1"/>
        </w:rPr>
        <w:t>C</w:t>
      </w:r>
    </w:p>
    <w:p w:rsidR="00B01A51" w:rsidRPr="00B73283" w:rsidRDefault="00B01A51" w:rsidP="00084479">
      <w:pPr>
        <w:pStyle w:val="ListParagraph"/>
        <w:numPr>
          <w:ilvl w:val="0"/>
          <w:numId w:val="7"/>
        </w:numPr>
        <w:rPr>
          <w:color w:val="2F2B20" w:themeColor="text1"/>
        </w:rPr>
      </w:pPr>
      <w:r w:rsidRPr="00B73283">
        <w:rPr>
          <w:color w:val="2F2B20" w:themeColor="text1"/>
        </w:rPr>
        <w:t>C#</w:t>
      </w:r>
    </w:p>
    <w:p w:rsidR="00B01A51" w:rsidRPr="00B73283" w:rsidRDefault="00B01A51" w:rsidP="00084479">
      <w:pPr>
        <w:pStyle w:val="ListParagraph"/>
        <w:numPr>
          <w:ilvl w:val="0"/>
          <w:numId w:val="7"/>
        </w:numPr>
        <w:rPr>
          <w:color w:val="2F2B20" w:themeColor="text1"/>
        </w:rPr>
      </w:pPr>
      <w:r w:rsidRPr="00B73283">
        <w:rPr>
          <w:color w:val="2F2B20" w:themeColor="text1"/>
        </w:rPr>
        <w:t>Java</w:t>
      </w:r>
    </w:p>
    <w:p w:rsidR="00B01A51" w:rsidRPr="00B73283" w:rsidRDefault="00B01A51" w:rsidP="00084479">
      <w:pPr>
        <w:pStyle w:val="ListParagraph"/>
        <w:numPr>
          <w:ilvl w:val="0"/>
          <w:numId w:val="7"/>
        </w:numPr>
        <w:rPr>
          <w:color w:val="2F2B20" w:themeColor="text1"/>
        </w:rPr>
      </w:pPr>
      <w:r w:rsidRPr="00B73283">
        <w:rPr>
          <w:color w:val="2F2B20" w:themeColor="text1"/>
        </w:rPr>
        <w:t>C++</w:t>
      </w:r>
    </w:p>
    <w:p w:rsidR="00B01A51" w:rsidRPr="00B73283" w:rsidRDefault="00B01A51" w:rsidP="00084479">
      <w:pPr>
        <w:pStyle w:val="ListParagraph"/>
        <w:numPr>
          <w:ilvl w:val="0"/>
          <w:numId w:val="7"/>
        </w:numPr>
        <w:rPr>
          <w:color w:val="2F2B20" w:themeColor="text1"/>
        </w:rPr>
      </w:pPr>
      <w:r w:rsidRPr="00B73283">
        <w:rPr>
          <w:color w:val="2F2B20" w:themeColor="text1"/>
        </w:rPr>
        <w:t>Python</w:t>
      </w:r>
    </w:p>
    <w:p w:rsidR="00B01A51" w:rsidRDefault="00B01A51" w:rsidP="00084479">
      <w:pPr>
        <w:pStyle w:val="ListParagraph"/>
        <w:numPr>
          <w:ilvl w:val="0"/>
          <w:numId w:val="7"/>
        </w:numPr>
        <w:rPr>
          <w:color w:val="2F2B20" w:themeColor="text1"/>
        </w:rPr>
      </w:pPr>
      <w:r w:rsidRPr="00B73283">
        <w:rPr>
          <w:color w:val="2F2B20" w:themeColor="text1"/>
        </w:rPr>
        <w:t>HTML, C</w:t>
      </w:r>
      <w:r w:rsidR="00717F98">
        <w:rPr>
          <w:color w:val="2F2B20" w:themeColor="text1"/>
        </w:rPr>
        <w:t xml:space="preserve">SS, JavaScript, ASP.Net, </w:t>
      </w:r>
      <w:proofErr w:type="spellStart"/>
      <w:r w:rsidRPr="00B73283">
        <w:rPr>
          <w:color w:val="2F2B20" w:themeColor="text1"/>
        </w:rPr>
        <w:t>php</w:t>
      </w:r>
      <w:proofErr w:type="spellEnd"/>
      <w:r w:rsidRPr="00B73283">
        <w:rPr>
          <w:color w:val="2F2B20" w:themeColor="text1"/>
        </w:rPr>
        <w:t>.</w:t>
      </w:r>
    </w:p>
    <w:p w:rsidR="00717F98" w:rsidRPr="00B73283" w:rsidRDefault="00717F98" w:rsidP="00084479">
      <w:pPr>
        <w:pStyle w:val="ListParagraph"/>
        <w:numPr>
          <w:ilvl w:val="0"/>
          <w:numId w:val="7"/>
        </w:numPr>
        <w:rPr>
          <w:color w:val="2F2B20" w:themeColor="text1"/>
        </w:rPr>
      </w:pPr>
      <w:r>
        <w:rPr>
          <w:color w:val="2F2B20" w:themeColor="text1"/>
        </w:rPr>
        <w:t>SQL Server</w:t>
      </w:r>
    </w:p>
    <w:p w:rsidR="001C69B0" w:rsidRPr="00B73283" w:rsidRDefault="00084479">
      <w:pPr>
        <w:pStyle w:val="SectionHeading"/>
        <w:rPr>
          <w:color w:val="2F2B20" w:themeColor="text1"/>
        </w:rPr>
      </w:pPr>
      <w:r w:rsidRPr="00B73283">
        <w:rPr>
          <w:color w:val="2F2B20" w:themeColor="text1"/>
        </w:rPr>
        <w:t xml:space="preserve">Achievements </w:t>
      </w:r>
    </w:p>
    <w:p w:rsidR="001C69B0" w:rsidRPr="00B73283" w:rsidRDefault="00B01A51" w:rsidP="00B01A51">
      <w:pPr>
        <w:pStyle w:val="ListParagraph"/>
        <w:numPr>
          <w:ilvl w:val="0"/>
          <w:numId w:val="8"/>
        </w:numPr>
        <w:spacing w:after="0"/>
        <w:rPr>
          <w:color w:val="2F2B20" w:themeColor="text1"/>
        </w:rPr>
      </w:pPr>
      <w:r w:rsidRPr="00B73283">
        <w:rPr>
          <w:color w:val="2F2B20" w:themeColor="text1"/>
        </w:rPr>
        <w:t>Participated in Gra</w:t>
      </w:r>
      <w:r w:rsidR="00B73283">
        <w:rPr>
          <w:color w:val="2F2B20" w:themeColor="text1"/>
        </w:rPr>
        <w:t>nd Finale o</w:t>
      </w:r>
      <w:r w:rsidRPr="00B73283">
        <w:rPr>
          <w:color w:val="2F2B20" w:themeColor="text1"/>
        </w:rPr>
        <w:t xml:space="preserve">f Startup </w:t>
      </w:r>
      <w:proofErr w:type="spellStart"/>
      <w:r w:rsidRPr="00B73283">
        <w:rPr>
          <w:color w:val="2F2B20" w:themeColor="text1"/>
        </w:rPr>
        <w:t>Yatra</w:t>
      </w:r>
      <w:proofErr w:type="spellEnd"/>
      <w:r w:rsidRPr="00B73283">
        <w:rPr>
          <w:color w:val="2F2B20" w:themeColor="text1"/>
        </w:rPr>
        <w:t xml:space="preserve"> </w:t>
      </w:r>
      <w:proofErr w:type="spellStart"/>
      <w:r w:rsidRPr="00B73283">
        <w:rPr>
          <w:color w:val="2F2B20" w:themeColor="text1"/>
        </w:rPr>
        <w:t>Uttarakhand</w:t>
      </w:r>
      <w:proofErr w:type="spellEnd"/>
      <w:r w:rsidRPr="00B73283">
        <w:rPr>
          <w:color w:val="2F2B20" w:themeColor="text1"/>
        </w:rPr>
        <w:t xml:space="preserve"> in 2018.</w:t>
      </w:r>
    </w:p>
    <w:p w:rsidR="00B01A51" w:rsidRPr="00B73283" w:rsidRDefault="00B01A51" w:rsidP="00B01A51">
      <w:pPr>
        <w:pStyle w:val="SectionHeading"/>
        <w:rPr>
          <w:color w:val="2F2B20" w:themeColor="text1"/>
        </w:rPr>
      </w:pPr>
      <w:r w:rsidRPr="00B73283">
        <w:rPr>
          <w:color w:val="2F2B20" w:themeColor="text1"/>
        </w:rPr>
        <w:t xml:space="preserve">Projects </w:t>
      </w:r>
    </w:p>
    <w:p w:rsidR="00B01A51" w:rsidRPr="00B73283" w:rsidRDefault="00B01A51" w:rsidP="00B01A51">
      <w:pPr>
        <w:pStyle w:val="ListParagraph"/>
        <w:numPr>
          <w:ilvl w:val="0"/>
          <w:numId w:val="8"/>
        </w:numPr>
        <w:spacing w:after="0"/>
        <w:rPr>
          <w:color w:val="2F2B20" w:themeColor="text1"/>
        </w:rPr>
      </w:pPr>
      <w:r w:rsidRPr="00B73283">
        <w:rPr>
          <w:color w:val="2F2B20" w:themeColor="text1"/>
        </w:rPr>
        <w:t>Online portal for Collage to Online Attendance Management, Library Management, Assignment &amp; Results using ASP.Net with C#.</w:t>
      </w:r>
    </w:p>
    <w:p w:rsidR="00DF43B7" w:rsidRPr="00B73283" w:rsidRDefault="00DF43B7" w:rsidP="00B01A51">
      <w:pPr>
        <w:pStyle w:val="ListParagraph"/>
        <w:numPr>
          <w:ilvl w:val="0"/>
          <w:numId w:val="8"/>
        </w:numPr>
        <w:spacing w:after="0"/>
        <w:rPr>
          <w:color w:val="2F2B20" w:themeColor="text1"/>
        </w:rPr>
      </w:pPr>
      <w:r w:rsidRPr="00B73283">
        <w:rPr>
          <w:color w:val="2F2B20" w:themeColor="text1"/>
        </w:rPr>
        <w:t>Student Data &amp; Time Management System for Any Coaching Institute using C#.</w:t>
      </w:r>
    </w:p>
    <w:p w:rsidR="00DF43B7" w:rsidRPr="00B73283" w:rsidRDefault="00DF43B7" w:rsidP="00B01A51">
      <w:pPr>
        <w:pStyle w:val="ListParagraph"/>
        <w:numPr>
          <w:ilvl w:val="0"/>
          <w:numId w:val="8"/>
        </w:numPr>
        <w:spacing w:after="0"/>
        <w:rPr>
          <w:color w:val="2F2B20" w:themeColor="text1"/>
        </w:rPr>
      </w:pPr>
      <w:r w:rsidRPr="00B73283">
        <w:rPr>
          <w:color w:val="2F2B20" w:themeColor="text1"/>
        </w:rPr>
        <w:t>E-</w:t>
      </w:r>
      <w:r w:rsidR="00B01A51" w:rsidRPr="00B73283">
        <w:rPr>
          <w:color w:val="2F2B20" w:themeColor="text1"/>
        </w:rPr>
        <w:t xml:space="preserve">Billing System </w:t>
      </w:r>
      <w:r w:rsidRPr="00B73283">
        <w:rPr>
          <w:color w:val="2F2B20" w:themeColor="text1"/>
        </w:rPr>
        <w:t xml:space="preserve">for </w:t>
      </w:r>
      <w:r w:rsidR="00B01A51" w:rsidRPr="00B73283">
        <w:rPr>
          <w:color w:val="2F2B20" w:themeColor="text1"/>
        </w:rPr>
        <w:t xml:space="preserve">Goods </w:t>
      </w:r>
      <w:r w:rsidRPr="00B73283">
        <w:rPr>
          <w:color w:val="2F2B20" w:themeColor="text1"/>
        </w:rPr>
        <w:t xml:space="preserve">&amp; </w:t>
      </w:r>
      <w:r w:rsidR="00717F98">
        <w:rPr>
          <w:color w:val="2F2B20" w:themeColor="text1"/>
        </w:rPr>
        <w:t>Materials</w:t>
      </w:r>
      <w:r w:rsidRPr="00B73283">
        <w:rPr>
          <w:color w:val="2F2B20" w:themeColor="text1"/>
        </w:rPr>
        <w:t>.</w:t>
      </w:r>
    </w:p>
    <w:p w:rsidR="00DF43B7" w:rsidRPr="00B73283" w:rsidRDefault="00717F98" w:rsidP="00B01A51">
      <w:pPr>
        <w:pStyle w:val="ListParagraph"/>
        <w:numPr>
          <w:ilvl w:val="0"/>
          <w:numId w:val="8"/>
        </w:numPr>
        <w:spacing w:after="0"/>
        <w:rPr>
          <w:color w:val="2F2B20" w:themeColor="text1"/>
        </w:rPr>
      </w:pPr>
      <w:r w:rsidRPr="00B73283">
        <w:rPr>
          <w:color w:val="2F2B20" w:themeColor="text1"/>
        </w:rPr>
        <w:t>GitHub</w:t>
      </w:r>
      <w:r w:rsidR="00DF43B7" w:rsidRPr="00B73283">
        <w:rPr>
          <w:color w:val="2F2B20" w:themeColor="text1"/>
        </w:rPr>
        <w:t xml:space="preserve"> link of Projects – </w:t>
      </w:r>
      <w:hyperlink r:id="rId10" w:history="1">
        <w:r w:rsidR="00DF43B7" w:rsidRPr="00B73283">
          <w:rPr>
            <w:rStyle w:val="Hyperlink"/>
            <w:color w:val="2F2B20" w:themeColor="text1"/>
          </w:rPr>
          <w:t>https://github.com/nvnprsd/</w:t>
        </w:r>
      </w:hyperlink>
    </w:p>
    <w:p w:rsidR="00DF43B7" w:rsidRPr="00B73283" w:rsidRDefault="00DF43B7" w:rsidP="00DF43B7">
      <w:pPr>
        <w:pStyle w:val="SectionHeading"/>
        <w:rPr>
          <w:color w:val="2F2B20" w:themeColor="text1"/>
        </w:rPr>
      </w:pPr>
      <w:r w:rsidRPr="00B73283">
        <w:rPr>
          <w:color w:val="2F2B20" w:themeColor="text1"/>
        </w:rPr>
        <w:lastRenderedPageBreak/>
        <w:t xml:space="preserve">Area of Interest </w:t>
      </w:r>
    </w:p>
    <w:p w:rsidR="00DF43B7" w:rsidRPr="00B73283" w:rsidRDefault="00717F98" w:rsidP="00DF43B7">
      <w:pPr>
        <w:pStyle w:val="ListParagraph"/>
        <w:numPr>
          <w:ilvl w:val="0"/>
          <w:numId w:val="8"/>
        </w:numPr>
        <w:spacing w:after="0"/>
        <w:rPr>
          <w:color w:val="2F2B20" w:themeColor="text1"/>
        </w:rPr>
      </w:pPr>
      <w:proofErr w:type="spellStart"/>
      <w:r>
        <w:rPr>
          <w:color w:val="2F2B20" w:themeColor="text1"/>
        </w:rPr>
        <w:t>Block</w:t>
      </w:r>
      <w:r w:rsidRPr="00B73283">
        <w:rPr>
          <w:color w:val="2F2B20" w:themeColor="text1"/>
        </w:rPr>
        <w:t>chain</w:t>
      </w:r>
      <w:proofErr w:type="spellEnd"/>
      <w:r w:rsidR="00DF43B7" w:rsidRPr="00B73283">
        <w:rPr>
          <w:color w:val="2F2B20" w:themeColor="text1"/>
        </w:rPr>
        <w:t>.</w:t>
      </w:r>
    </w:p>
    <w:p w:rsidR="00DF43B7" w:rsidRPr="00B73283" w:rsidRDefault="00B73283" w:rsidP="00DF43B7">
      <w:pPr>
        <w:pStyle w:val="ListParagraph"/>
        <w:numPr>
          <w:ilvl w:val="0"/>
          <w:numId w:val="8"/>
        </w:numPr>
        <w:spacing w:after="0"/>
        <w:rPr>
          <w:color w:val="2F2B20" w:themeColor="text1"/>
        </w:rPr>
      </w:pPr>
      <w:r w:rsidRPr="00B73283">
        <w:rPr>
          <w:color w:val="2F2B20" w:themeColor="text1"/>
        </w:rPr>
        <w:t>Web, standalone &amp; cloud Applications</w:t>
      </w:r>
      <w:r w:rsidR="00DF43B7" w:rsidRPr="00B73283">
        <w:rPr>
          <w:color w:val="2F2B20" w:themeColor="text1"/>
        </w:rPr>
        <w:t>.</w:t>
      </w:r>
    </w:p>
    <w:p w:rsidR="00DF43B7" w:rsidRDefault="00B73283" w:rsidP="00DF43B7">
      <w:pPr>
        <w:pStyle w:val="ListParagraph"/>
        <w:numPr>
          <w:ilvl w:val="0"/>
          <w:numId w:val="8"/>
        </w:numPr>
        <w:spacing w:after="0"/>
        <w:rPr>
          <w:color w:val="2F2B20" w:themeColor="text1"/>
        </w:rPr>
      </w:pPr>
      <w:r w:rsidRPr="00B73283">
        <w:rPr>
          <w:color w:val="2F2B20" w:themeColor="text1"/>
        </w:rPr>
        <w:t>Machine Learning</w:t>
      </w:r>
      <w:r>
        <w:rPr>
          <w:color w:val="2F2B20" w:themeColor="text1"/>
        </w:rPr>
        <w:t>.</w:t>
      </w:r>
    </w:p>
    <w:p w:rsidR="00B73283" w:rsidRPr="00B73283" w:rsidRDefault="00B73283" w:rsidP="00B73283">
      <w:pPr>
        <w:pBdr>
          <w:bottom w:val="single" w:sz="4" w:space="1" w:color="auto"/>
        </w:pBdr>
        <w:spacing w:after="0"/>
        <w:rPr>
          <w:color w:val="2F2B20" w:themeColor="text1"/>
        </w:rPr>
      </w:pPr>
    </w:p>
    <w:p w:rsidR="00B73283" w:rsidRDefault="00B73283" w:rsidP="00B73283">
      <w:pPr>
        <w:spacing w:after="0"/>
        <w:ind w:left="648"/>
      </w:pPr>
    </w:p>
    <w:p w:rsidR="00B73283" w:rsidRDefault="00B73283" w:rsidP="00B73283">
      <w:pPr>
        <w:spacing w:after="0"/>
        <w:ind w:firstLine="648"/>
      </w:pPr>
      <w:r>
        <w:t xml:space="preserve">I hereby declare that the information furnished above is authentic and best of my knowledge. </w:t>
      </w:r>
    </w:p>
    <w:p w:rsidR="00B73283" w:rsidRDefault="00B73283" w:rsidP="00B73283">
      <w:pPr>
        <w:spacing w:after="0"/>
        <w:ind w:firstLine="648"/>
      </w:pPr>
    </w:p>
    <w:p w:rsidR="00B73283" w:rsidRPr="00B73283" w:rsidRDefault="00B73283" w:rsidP="00B73283">
      <w:pPr>
        <w:spacing w:after="0"/>
        <w:rPr>
          <w:b/>
          <w:bCs/>
        </w:rPr>
      </w:pPr>
      <w:r>
        <w:rPr>
          <w:b/>
          <w:bCs/>
        </w:rPr>
        <w:t>NAVEEN PRASAD</w:t>
      </w:r>
    </w:p>
    <w:p w:rsidR="00DF43B7" w:rsidRDefault="00B73283" w:rsidP="00DF43B7">
      <w:pPr>
        <w:spacing w:after="0"/>
      </w:pPr>
      <w:r w:rsidRPr="00B73283">
        <w:rPr>
          <w:b/>
          <w:bCs/>
        </w:rPr>
        <w:t>Place</w:t>
      </w:r>
      <w:r>
        <w:t xml:space="preserve"> </w:t>
      </w:r>
      <w:proofErr w:type="spellStart"/>
      <w:r w:rsidRPr="00B73283">
        <w:rPr>
          <w:u w:val="single"/>
        </w:rPr>
        <w:t>Gopeshwar</w:t>
      </w:r>
      <w:proofErr w:type="spellEnd"/>
    </w:p>
    <w:p w:rsidR="00DF43B7" w:rsidRDefault="00DF43B7" w:rsidP="00DF43B7">
      <w:pPr>
        <w:spacing w:after="200" w:line="276" w:lineRule="auto"/>
      </w:pPr>
    </w:p>
    <w:p w:rsidR="00DF43B7" w:rsidRDefault="00DF43B7" w:rsidP="00DF43B7">
      <w:pPr>
        <w:spacing w:after="0"/>
      </w:pPr>
      <w:bookmarkStart w:id="0" w:name="_GoBack"/>
      <w:bookmarkEnd w:id="0"/>
    </w:p>
    <w:p w:rsidR="00DF43B7" w:rsidRDefault="00DF43B7" w:rsidP="00DF43B7">
      <w:pPr>
        <w:spacing w:after="0"/>
        <w:ind w:left="648"/>
      </w:pPr>
    </w:p>
    <w:p w:rsidR="00B01A51" w:rsidRDefault="00DF43B7" w:rsidP="00DF43B7">
      <w:pPr>
        <w:pStyle w:val="ListParagraph"/>
        <w:spacing w:after="0"/>
        <w:ind w:left="1008" w:firstLine="0"/>
      </w:pPr>
      <w:r>
        <w:t xml:space="preserve">  </w:t>
      </w:r>
    </w:p>
    <w:p w:rsidR="00B01A51" w:rsidRDefault="00B01A51" w:rsidP="00B01A51">
      <w:pPr>
        <w:spacing w:after="0"/>
      </w:pPr>
    </w:p>
    <w:p w:rsidR="00B01A51" w:rsidRDefault="00B01A51" w:rsidP="00B01A51">
      <w:pPr>
        <w:spacing w:after="200" w:line="276" w:lineRule="auto"/>
      </w:pPr>
    </w:p>
    <w:p w:rsidR="00B01A51" w:rsidRDefault="00B01A51" w:rsidP="00B01A51">
      <w:pPr>
        <w:spacing w:after="0"/>
      </w:pPr>
    </w:p>
    <w:p w:rsidR="001C69B0" w:rsidRDefault="001C69B0">
      <w:pPr>
        <w:spacing w:after="200" w:line="276" w:lineRule="auto"/>
      </w:pPr>
    </w:p>
    <w:sectPr w:rsidR="001C69B0">
      <w:headerReference w:type="even" r:id="rId11"/>
      <w:footerReference w:type="even" r:id="rId12"/>
      <w:footerReference w:type="default" r:id="rId13"/>
      <w:headerReference w:type="first" r:id="rId14"/>
      <w:pgSz w:w="12240" w:h="15840"/>
      <w:pgMar w:top="288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4AB" w:rsidRDefault="000F54AB">
      <w:pPr>
        <w:spacing w:after="0" w:line="240" w:lineRule="auto"/>
      </w:pPr>
      <w:r>
        <w:separator/>
      </w:r>
    </w:p>
  </w:endnote>
  <w:endnote w:type="continuationSeparator" w:id="0">
    <w:p w:rsidR="000F54AB" w:rsidRDefault="000F5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9B0" w:rsidRDefault="00424238">
    <w:pPr>
      <w:pStyle w:val="Footer"/>
    </w:pPr>
    <w:r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287649D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C69B0" w:rsidRDefault="001C69B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KrPPwYaAgAAgAQAAA4AAAAAAAAAAAAAAAAALgIAAGRycy9lMm9Eb2MueG1sUEsBAi0AFAAG&#10;AAgAAAAhALGtrtfcAAAABgEAAA8AAAAAAAAAAAAAAAAAdAQAAGRycy9kb3ducmV2LnhtbFBLBQYA&#10;AAAABAAEAPMAAAB9BQAAAAA=&#10;" fillcolor="#675e47 [3215]" stroked="f" strokeweight="2pt">
              <v:path arrowok="t"/>
              <v:textbox>
                <w:txbxContent>
                  <w:p w:rsidR="001C69B0" w:rsidRDefault="001C69B0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editId="5CFB115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C69B0" w:rsidRDefault="001C69B0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/IEQIAAIIEAAAOAAAAZHJzL2Uyb0RvYy54bWysVMtu2zAQvBfoPxC815KNOq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" fillcolor="#a9a57c [3204]" stroked="f" strokeweight="2pt">
              <v:path arrowok="t"/>
              <v:textbox>
                <w:txbxContent>
                  <w:p w:rsidR="001C69B0" w:rsidRDefault="001C69B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26D55A2D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1C69B0" w:rsidRDefault="00424238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717F98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" filled="t" fillcolor="#a9a57c [3204]" strokecolor="white [3212]" strokeweight="1pt">
              <v:path arrowok="t"/>
              <v:textbox inset="0,,0">
                <w:txbxContent>
                  <w:p w:rsidR="001C69B0" w:rsidRDefault="00424238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717F98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9B0" w:rsidRDefault="00424238">
    <w:r>
      <w:rPr>
        <w:noProof/>
        <w:color w:val="000000"/>
        <w:lang w:val="en-IN" w:eastAsia="en-IN" w:bidi="hi-IN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editId="61F137D4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A695E56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7DF7A4C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C69B0" w:rsidRDefault="001C69B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" fillcolor="#675e47 [3215]" stroked="f" strokeweight="2pt">
              <v:path arrowok="t"/>
              <v:textbox>
                <w:txbxContent>
                  <w:p w:rsidR="001C69B0" w:rsidRDefault="001C69B0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2079E55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C69B0" w:rsidRDefault="001C69B0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JoEQIAAIIEAAAOAAAAZHJzL2Uyb0RvYy54bWysVMtu2zAQvBfoPxC815JdOK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" fillcolor="#a9a57c [3204]" stroked="f" strokeweight="2pt">
              <v:path arrowok="t"/>
              <v:textbox>
                <w:txbxContent>
                  <w:p w:rsidR="001C69B0" w:rsidRDefault="001C69B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7F606CDB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1C69B0" w:rsidRDefault="00424238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" filled="t" fillcolor="#a9a57c [3204]" strokecolor="white [3212]" strokeweight="1pt">
              <v:path arrowok="t"/>
              <v:textbox inset="0,,0">
                <w:txbxContent>
                  <w:p w:rsidR="001C69B0" w:rsidRDefault="00424238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4AB" w:rsidRDefault="000F54AB">
      <w:pPr>
        <w:spacing w:after="0" w:line="240" w:lineRule="auto"/>
      </w:pPr>
      <w:r>
        <w:separator/>
      </w:r>
    </w:p>
  </w:footnote>
  <w:footnote w:type="continuationSeparator" w:id="0">
    <w:p w:rsidR="000F54AB" w:rsidRDefault="000F5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9B0" w:rsidRDefault="00424238">
    <w:pPr>
      <w:pStyle w:val="Header"/>
    </w:pPr>
    <w:r>
      <w:rPr>
        <w:noProof/>
        <w:color w:val="000000"/>
        <w:lang w:val="en-IN" w:eastAsia="en-IN" w:bidi="hi-IN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editId="77102A8C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FE49BD3" id="Rectangle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YhjA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lP6aU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423D3844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C69B0" w:rsidRDefault="00424238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Resume: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" fillcolor="#675e47 [3215]" stroked="f" strokeweight=".5pt">
              <v:path arrowok="t"/>
              <v:textbox style="layout-flow:vertical;mso-layout-flow-alt:bottom-to-top">
                <w:txbxContent>
                  <w:p w:rsidR="001C69B0" w:rsidRDefault="00424238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Resume: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1A468D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C69B0" w:rsidRDefault="001C69B0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angle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" fillcolor="#a9a57c [3204]" stroked="f" strokeweight="2pt">
              <v:path arrowok="t"/>
              <v:textbox>
                <w:txbxContent>
                  <w:p w:rsidR="001C69B0" w:rsidRDefault="001C69B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B56B54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C69B0" w:rsidRDefault="001C69B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" fillcolor="#675e47 [3215]" stroked="f" strokeweight="2pt">
              <v:path arrowok="t"/>
              <v:textbox>
                <w:txbxContent>
                  <w:p w:rsidR="001C69B0" w:rsidRDefault="001C69B0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9B0" w:rsidRDefault="00424238">
    <w:pPr>
      <w:pStyle w:val="Header"/>
    </w:pPr>
    <w:r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editId="313D127C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08E5DD9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w:t xml:space="preserve"> </w:t>
    </w:r>
    <w:r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EFADB5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C69B0" w:rsidRDefault="001C69B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" fillcolor="#675e47 [3215]" stroked="f" strokeweight="2pt">
              <v:path arrowok="t"/>
              <v:textbox>
                <w:txbxContent>
                  <w:p w:rsidR="001C69B0" w:rsidRDefault="001C69B0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48BE611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C69B0" w:rsidRDefault="001C69B0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" fillcolor="#a9a57c [3204]" stroked="f" strokeweight="2pt">
              <v:path arrowok="t"/>
              <v:textbox>
                <w:txbxContent>
                  <w:p w:rsidR="001C69B0" w:rsidRDefault="001C69B0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736FAD"/>
    <w:multiLevelType w:val="hybridMultilevel"/>
    <w:tmpl w:val="33F24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1A4140"/>
    <w:multiLevelType w:val="hybridMultilevel"/>
    <w:tmpl w:val="07F83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07567"/>
    <w:multiLevelType w:val="hybridMultilevel"/>
    <w:tmpl w:val="94CC00F6"/>
    <w:lvl w:ilvl="0" w:tplc="4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F8D"/>
    <w:rsid w:val="00084479"/>
    <w:rsid w:val="000F54AB"/>
    <w:rsid w:val="001C69B0"/>
    <w:rsid w:val="00424238"/>
    <w:rsid w:val="00717F98"/>
    <w:rsid w:val="00B01A51"/>
    <w:rsid w:val="00B73283"/>
    <w:rsid w:val="00D30F8D"/>
    <w:rsid w:val="00DF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6D257"/>
  <w15:docId w15:val="{2F25735C-049B-487B-B3F8-A503B7BB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uto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uto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pPr>
      <w:spacing w:before="0"/>
    </w:pPr>
    <w:rPr>
      <w:color w:val="A9A57C" w:themeColor="accent1"/>
      <w:sz w:val="21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Date">
    <w:name w:val="Subsection Date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hone">
    <w:name w:val="Phone"/>
    <w:basedOn w:val="NoSpacing"/>
    <w:qFormat/>
    <w:rPr>
      <w:sz w:val="24"/>
    </w:rPr>
  </w:style>
  <w:style w:type="paragraph" w:customStyle="1" w:styleId="SenderAddress">
    <w:name w:val="Sender Address"/>
    <w:basedOn w:val="NoSpacing"/>
    <w:qFormat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  <w:style w:type="character" w:styleId="Hyperlink">
    <w:name w:val="Hyperlink"/>
    <w:basedOn w:val="DefaultParagraphFont"/>
    <w:uiPriority w:val="99"/>
    <w:unhideWhenUsed/>
    <w:rsid w:val="00DF43B7"/>
    <w:rPr>
      <w:color w:val="D2581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nvnprsd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EA7D412DFC44D35BF9DE6125DB9D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F899D-51AA-4E3F-A9BA-7FF61ED02D05}"/>
      </w:docPartPr>
      <w:docPartBody>
        <w:p w:rsidR="002A3AF6" w:rsidRDefault="0071633A">
          <w:pPr>
            <w:pStyle w:val="BEA7D412DFC44D35BF9DE6125DB9DA63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5FB60A23E62B4ED6BA5DC70F19451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440CD-633E-4EA0-B0D9-DC152E4B0BF3}"/>
      </w:docPartPr>
      <w:docPartBody>
        <w:p w:rsidR="002A3AF6" w:rsidRDefault="0071633A">
          <w:pPr>
            <w:pStyle w:val="5FB60A23E62B4ED6BA5DC70F194513C1"/>
          </w:pPr>
          <w:r>
            <w:t>[Type the date]</w:t>
          </w:r>
        </w:p>
      </w:docPartBody>
    </w:docPart>
    <w:docPart>
      <w:docPartPr>
        <w:name w:val="3AF1AD04D3DF4D14ADA5B65B6E58D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E5180-81A0-4CD9-B16D-6FAA39924E61}"/>
      </w:docPartPr>
      <w:docPartBody>
        <w:p w:rsidR="002A3AF6" w:rsidRDefault="0071633A">
          <w:pPr>
            <w:pStyle w:val="3AF1AD04D3DF4D14ADA5B65B6E58DD8A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04309DA424E34623A156B355CE99C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BC0E5-85A9-4739-9539-958787DF16F9}"/>
      </w:docPartPr>
      <w:docPartBody>
        <w:p w:rsidR="002A3AF6" w:rsidRDefault="0071633A">
          <w:pPr>
            <w:pStyle w:val="04309DA424E34623A156B355CE99CAB4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A3A6ED7588E64E5E93F1B5D56E466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8D676-CB13-49E6-BFA6-417B53C1A3C8}"/>
      </w:docPartPr>
      <w:docPartBody>
        <w:p w:rsidR="002A3AF6" w:rsidRDefault="0071633A">
          <w:pPr>
            <w:pStyle w:val="A3A6ED7588E64E5E93F1B5D56E4665FD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71443DA622D74FFFBBDB60BBFE209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55699-F494-4DD3-835A-086D42DDD2B6}"/>
      </w:docPartPr>
      <w:docPartBody>
        <w:p w:rsidR="002A3AF6" w:rsidRDefault="0071633A">
          <w:pPr>
            <w:pStyle w:val="71443DA622D74FFFBBDB60BBFE2092A8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5C8"/>
    <w:rsid w:val="00223BF4"/>
    <w:rsid w:val="002A3AF6"/>
    <w:rsid w:val="004D25C8"/>
    <w:rsid w:val="0071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BEA7D412DFC44D35BF9DE6125DB9DA63">
    <w:name w:val="BEA7D412DFC44D35BF9DE6125DB9DA63"/>
  </w:style>
  <w:style w:type="paragraph" w:customStyle="1" w:styleId="5FB60A23E62B4ED6BA5DC70F194513C1">
    <w:name w:val="5FB60A23E62B4ED6BA5DC70F194513C1"/>
  </w:style>
  <w:style w:type="paragraph" w:customStyle="1" w:styleId="3AF1AD04D3DF4D14ADA5B65B6E58DD8A">
    <w:name w:val="3AF1AD04D3DF4D14ADA5B65B6E58DD8A"/>
  </w:style>
  <w:style w:type="paragraph" w:customStyle="1" w:styleId="04309DA424E34623A156B355CE99CAB4">
    <w:name w:val="04309DA424E34623A156B355CE99CAB4"/>
  </w:style>
  <w:style w:type="paragraph" w:customStyle="1" w:styleId="A3A6ED7588E64E5E93F1B5D56E4665FD">
    <w:name w:val="A3A6ED7588E64E5E93F1B5D56E4665FD"/>
  </w:style>
  <w:style w:type="paragraph" w:customStyle="1" w:styleId="71443DA622D74FFFBBDB60BBFE2092A8">
    <w:name w:val="71443DA622D74FFFBBDB60BBFE2092A8"/>
  </w:style>
  <w:style w:type="paragraph" w:customStyle="1" w:styleId="0861FCA2260347398B4F0F6A1C989876">
    <w:name w:val="0861FCA2260347398B4F0F6A1C989876"/>
  </w:style>
  <w:style w:type="paragraph" w:customStyle="1" w:styleId="8DCFE4B34B984FE9A3B13967478B9191">
    <w:name w:val="8DCFE4B34B984FE9A3B13967478B9191"/>
  </w:style>
  <w:style w:type="paragraph" w:customStyle="1" w:styleId="97AB4A12FBB44365AC10B0FACD788B1B">
    <w:name w:val="97AB4A12FBB44365AC10B0FACD788B1B"/>
  </w:style>
  <w:style w:type="paragraph" w:customStyle="1" w:styleId="25D07605998A444DB99EA64A014893E8">
    <w:name w:val="25D07605998A444DB99EA64A014893E8"/>
  </w:style>
  <w:style w:type="paragraph" w:customStyle="1" w:styleId="36F9957188B6489FB1C7BF4F975CB355">
    <w:name w:val="36F9957188B6489FB1C7BF4F975CB355"/>
  </w:style>
  <w:style w:type="paragraph" w:customStyle="1" w:styleId="CECDC846936949E989FAC9A7C88D0BE7">
    <w:name w:val="CECDC846936949E989FAC9A7C88D0BE7"/>
  </w:style>
  <w:style w:type="paragraph" w:customStyle="1" w:styleId="E38BC52638374124850FF7F2BBE279FD">
    <w:name w:val="E38BC52638374124850FF7F2BBE279FD"/>
  </w:style>
  <w:style w:type="paragraph" w:customStyle="1" w:styleId="9EFA9729F0414360B60FE837C548F61D">
    <w:name w:val="9EFA9729F0414360B60FE837C548F61D"/>
  </w:style>
  <w:style w:type="paragraph" w:customStyle="1" w:styleId="D7CBBA38C8B24F62A60474A3A71425A0">
    <w:name w:val="D7CBBA38C8B24F62A60474A3A71425A0"/>
  </w:style>
  <w:style w:type="paragraph" w:customStyle="1" w:styleId="93DC4D76EF434662847009B57B1E60B6">
    <w:name w:val="93DC4D76EF434662847009B57B1E60B6"/>
  </w:style>
  <w:style w:type="paragraph" w:customStyle="1" w:styleId="9278737BDDD7475B85141A46B2A633F0">
    <w:name w:val="9278737BDDD7475B85141A46B2A633F0"/>
  </w:style>
  <w:style w:type="paragraph" w:customStyle="1" w:styleId="32AC966B246746A7AEC8521C981C99DA">
    <w:name w:val="32AC966B246746A7AEC8521C981C99DA"/>
  </w:style>
  <w:style w:type="paragraph" w:customStyle="1" w:styleId="7F6B00DC16234B92AAF3829195278F77">
    <w:name w:val="7F6B00DC16234B92AAF3829195278F77"/>
  </w:style>
  <w:style w:type="paragraph" w:customStyle="1" w:styleId="068A770F5EEC429A88548F36F409B017">
    <w:name w:val="068A770F5EEC429A88548F36F409B017"/>
    <w:rsid w:val="004D25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Vill Gwar Post Off Kothuli Distt Chamoli</CompanyAddress>
  <CompanyPhone>7060629794</CompanyPhone>
  <CompanyFax/>
  <CompanyEmail>Naveenprasadbijlwan@gmail.com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E20C749F-A671-4BA6-A794-64A5D1ED4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AdjacencyResume.dotx</Template>
  <TotalTime>52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PRASAD</dc:creator>
  <cp:lastModifiedBy>NAVEEN</cp:lastModifiedBy>
  <cp:revision>2</cp:revision>
  <dcterms:created xsi:type="dcterms:W3CDTF">2019-04-02T08:40:00Z</dcterms:created>
  <dcterms:modified xsi:type="dcterms:W3CDTF">2019-07-16T07:23:00Z</dcterms:modified>
</cp:coreProperties>
</file>